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64BEE2E9" w14:textId="77777777" w:rsidTr="00FB65B8">
        <w:tc>
          <w:tcPr>
            <w:tcW w:w="5395" w:type="dxa"/>
          </w:tcPr>
          <w:p w14:paraId="21DF8684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7384515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706FD2A9" w14:textId="77777777" w:rsidTr="00FB65B8">
        <w:trPr>
          <w:trHeight w:val="2719"/>
        </w:trPr>
        <w:tc>
          <w:tcPr>
            <w:tcW w:w="5395" w:type="dxa"/>
          </w:tcPr>
          <w:p w14:paraId="0A13EBE6" w14:textId="21DF6BB0" w:rsidR="00A81248" w:rsidRPr="003A798E" w:rsidRDefault="00F0615E" w:rsidP="00C66528">
            <w:pPr>
              <w:pStyle w:val="Heading1"/>
            </w:pPr>
            <w:r>
              <w:t>EDF Scheduler</w:t>
            </w:r>
          </w:p>
        </w:tc>
        <w:tc>
          <w:tcPr>
            <w:tcW w:w="5395" w:type="dxa"/>
          </w:tcPr>
          <w:p w14:paraId="394D9592" w14:textId="77777777" w:rsidR="00A81248" w:rsidRPr="003A798E" w:rsidRDefault="00A81248"/>
        </w:tc>
      </w:tr>
      <w:tr w:rsidR="00A81248" w:rsidRPr="003A798E" w14:paraId="1CEFA5ED" w14:textId="77777777" w:rsidTr="00FB65B8">
        <w:trPr>
          <w:trHeight w:val="8059"/>
        </w:trPr>
        <w:tc>
          <w:tcPr>
            <w:tcW w:w="5395" w:type="dxa"/>
          </w:tcPr>
          <w:p w14:paraId="0CF18852" w14:textId="77777777" w:rsidR="00A81248" w:rsidRPr="003A798E" w:rsidRDefault="00A81248"/>
        </w:tc>
        <w:tc>
          <w:tcPr>
            <w:tcW w:w="5395" w:type="dxa"/>
          </w:tcPr>
          <w:p w14:paraId="29076D0F" w14:textId="77777777" w:rsidR="00A81248" w:rsidRPr="003A798E" w:rsidRDefault="00A81248"/>
        </w:tc>
      </w:tr>
      <w:tr w:rsidR="00A81248" w:rsidRPr="003A798E" w14:paraId="4955D33A" w14:textId="77777777" w:rsidTr="00FB65B8">
        <w:trPr>
          <w:trHeight w:val="1299"/>
        </w:trPr>
        <w:tc>
          <w:tcPr>
            <w:tcW w:w="5395" w:type="dxa"/>
          </w:tcPr>
          <w:p w14:paraId="30BD47E5" w14:textId="77777777" w:rsidR="00A81248" w:rsidRPr="003A798E" w:rsidRDefault="00A81248"/>
        </w:tc>
        <w:tc>
          <w:tcPr>
            <w:tcW w:w="5395" w:type="dxa"/>
          </w:tcPr>
          <w:p w14:paraId="687BEB04" w14:textId="7737D602" w:rsidR="00A81248" w:rsidRPr="003A798E" w:rsidRDefault="00F0615E" w:rsidP="00A81248">
            <w:pPr>
              <w:pStyle w:val="Heading2"/>
            </w:pPr>
            <w:r>
              <w:t>23/9</w:t>
            </w:r>
          </w:p>
          <w:p w14:paraId="74F3D596" w14:textId="655E15C7" w:rsidR="00A81248" w:rsidRPr="003A798E" w:rsidRDefault="00F0615E" w:rsidP="00C66528">
            <w:pPr>
              <w:pStyle w:val="Heading2"/>
            </w:pPr>
            <w:r>
              <w:t>FWD RTOS</w:t>
            </w:r>
          </w:p>
        </w:tc>
      </w:tr>
      <w:tr w:rsidR="00A81248" w:rsidRPr="003A798E" w14:paraId="23B09878" w14:textId="77777777" w:rsidTr="00FB65B8">
        <w:trPr>
          <w:trHeight w:val="1402"/>
        </w:trPr>
        <w:tc>
          <w:tcPr>
            <w:tcW w:w="5395" w:type="dxa"/>
          </w:tcPr>
          <w:p w14:paraId="7C953C19" w14:textId="77777777" w:rsidR="00A81248" w:rsidRPr="003A798E" w:rsidRDefault="00A81248"/>
        </w:tc>
        <w:tc>
          <w:tcPr>
            <w:tcW w:w="5395" w:type="dxa"/>
          </w:tcPr>
          <w:p w14:paraId="042F77BB" w14:textId="151CED91" w:rsidR="00A81248" w:rsidRPr="003A798E" w:rsidRDefault="00F0615E" w:rsidP="00A81248">
            <w:pPr>
              <w:pStyle w:val="Heading2"/>
            </w:pPr>
            <w:r>
              <w:t>Abdulrahman Yasser</w:t>
            </w:r>
            <w:r w:rsidR="00C66528" w:rsidRPr="003A798E">
              <w:t xml:space="preserve"> </w:t>
            </w:r>
          </w:p>
          <w:p w14:paraId="2C110319" w14:textId="09C6FF8D" w:rsidR="00A81248" w:rsidRPr="003A798E" w:rsidRDefault="00A81248" w:rsidP="00A81248">
            <w:pPr>
              <w:pStyle w:val="Heading2"/>
            </w:pPr>
          </w:p>
        </w:tc>
      </w:tr>
    </w:tbl>
    <w:p w14:paraId="48D60AE3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2CA9C7" wp14:editId="427A26F0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8D946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7B4C58AF" w14:textId="22D1D5A6" w:rsidR="00F0615E" w:rsidRDefault="00E27069" w:rsidP="00F0615E">
      <w:pPr>
        <w:pStyle w:val="Heading3"/>
        <w:numPr>
          <w:ilvl w:val="0"/>
          <w:numId w:val="2"/>
        </w:numPr>
      </w:pPr>
      <w:r>
        <w:lastRenderedPageBreak/>
        <w:t xml:space="preserve">Analytical Calculations </w:t>
      </w:r>
    </w:p>
    <w:p w14:paraId="66FDF920" w14:textId="384B26D4" w:rsidR="00E27069" w:rsidRDefault="00E27069" w:rsidP="00E27069"/>
    <w:p w14:paraId="361D6391" w14:textId="77777777" w:rsidR="00E27069" w:rsidRPr="00E27069" w:rsidRDefault="00E27069" w:rsidP="00E27069"/>
    <w:p w14:paraId="0367164A" w14:textId="77777777" w:rsidR="00E27069" w:rsidRDefault="00E27069" w:rsidP="00E27069">
      <w:pPr>
        <w:pStyle w:val="Text"/>
        <w:numPr>
          <w:ilvl w:val="0"/>
          <w:numId w:val="8"/>
        </w:numPr>
      </w:pPr>
      <w:r>
        <w:t>“</w:t>
      </w:r>
      <w:r w:rsidRPr="00C6065E">
        <w:t>Button_1_Monitor</w:t>
      </w:r>
      <w:r>
        <w:t>”: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t>Task 1: {P = 50, E=13.3, D = 50}</w:t>
      </w:r>
    </w:p>
    <w:p w14:paraId="24CEB82D" w14:textId="77777777" w:rsidR="00E27069" w:rsidRDefault="00E27069" w:rsidP="00E27069">
      <w:pPr>
        <w:pStyle w:val="Text"/>
        <w:numPr>
          <w:ilvl w:val="0"/>
          <w:numId w:val="8"/>
        </w:numPr>
      </w:pPr>
      <w:r>
        <w:t>“</w:t>
      </w:r>
      <w:r w:rsidRPr="00C6065E">
        <w:t>Button_</w:t>
      </w:r>
      <w:r>
        <w:t>2</w:t>
      </w:r>
      <w:r w:rsidRPr="00C6065E">
        <w:t>_Monitor</w:t>
      </w:r>
      <w:r>
        <w:t>”: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t>Task 2: {P = 50, E=13.3, D = 50}</w:t>
      </w:r>
    </w:p>
    <w:p w14:paraId="297C5F08" w14:textId="77777777" w:rsidR="00E27069" w:rsidRDefault="00E27069" w:rsidP="00E27069">
      <w:pPr>
        <w:pStyle w:val="Text"/>
        <w:numPr>
          <w:ilvl w:val="0"/>
          <w:numId w:val="8"/>
        </w:numPr>
      </w:pPr>
      <w:r>
        <w:t>“</w:t>
      </w:r>
      <w:r w:rsidRPr="00C6065E">
        <w:t>Periodic_Transmitter</w:t>
      </w:r>
      <w:r>
        <w:t>”:</w:t>
      </w:r>
      <w:r>
        <w:tab/>
        <w:t>Task 3: {P = 100, E=20.3, D = 100}</w:t>
      </w:r>
    </w:p>
    <w:p w14:paraId="235670BA" w14:textId="77777777" w:rsidR="00E27069" w:rsidRDefault="00E27069" w:rsidP="00E27069">
      <w:pPr>
        <w:pStyle w:val="Text"/>
        <w:numPr>
          <w:ilvl w:val="0"/>
          <w:numId w:val="8"/>
        </w:numPr>
      </w:pPr>
      <w:r>
        <w:t>“</w:t>
      </w:r>
      <w:r w:rsidRPr="00DB2274">
        <w:t>Uart_Receiver</w:t>
      </w:r>
      <w:r>
        <w:t>”: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t>Task 4: {P = 20, E=15.5, D = 20}</w:t>
      </w:r>
    </w:p>
    <w:p w14:paraId="462F5999" w14:textId="77777777" w:rsidR="00E27069" w:rsidRDefault="00E27069" w:rsidP="00E27069">
      <w:pPr>
        <w:pStyle w:val="Text"/>
        <w:numPr>
          <w:ilvl w:val="0"/>
          <w:numId w:val="8"/>
        </w:numPr>
      </w:pPr>
      <w:r>
        <w:t>“</w:t>
      </w:r>
      <w:r w:rsidRPr="00DB2274">
        <w:t>Load_1_Simulation</w:t>
      </w:r>
      <w:r>
        <w:t>”: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t>Task 5: {P = 10, E=5000, D = 10}</w:t>
      </w:r>
    </w:p>
    <w:p w14:paraId="218D2E1B" w14:textId="77777777" w:rsidR="00E27069" w:rsidRDefault="00E27069" w:rsidP="00E27069">
      <w:pPr>
        <w:pStyle w:val="Text"/>
        <w:numPr>
          <w:ilvl w:val="0"/>
          <w:numId w:val="8"/>
        </w:numPr>
      </w:pPr>
      <w:r>
        <w:t>“</w:t>
      </w:r>
      <w:r w:rsidRPr="00DB2274">
        <w:t>Load_2_Simulation</w:t>
      </w:r>
      <w:r>
        <w:t>”:</w:t>
      </w:r>
      <w:r>
        <w:tab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  <w:r>
        <w:t>Task 6: {P = 100, E=12000, D = 100}</w:t>
      </w:r>
    </w:p>
    <w:p w14:paraId="28348F38" w14:textId="77777777" w:rsidR="00E27069" w:rsidRDefault="00E27069" w:rsidP="00F0615E">
      <w:pPr>
        <w:pStyle w:val="Text"/>
      </w:pPr>
    </w:p>
    <w:p w14:paraId="076CA618" w14:textId="4C0BB611" w:rsidR="00A81248" w:rsidRDefault="00A423A8" w:rsidP="00E27069">
      <w:pPr>
        <w:pStyle w:val="Heading2"/>
        <w:numPr>
          <w:ilvl w:val="1"/>
          <w:numId w:val="2"/>
        </w:numPr>
      </w:pPr>
      <w:r>
        <w:t>CPU load</w:t>
      </w:r>
    </w:p>
    <w:p w14:paraId="001DF8BD" w14:textId="70262589" w:rsidR="00E27069" w:rsidRDefault="00E27069" w:rsidP="00E27069">
      <w:pPr>
        <w:pStyle w:val="Text"/>
        <w:numPr>
          <w:ilvl w:val="2"/>
          <w:numId w:val="2"/>
        </w:numPr>
      </w:pPr>
      <w:r>
        <w:t>Hyperperiod = 100ms</w:t>
      </w:r>
    </w:p>
    <w:p w14:paraId="45559ABC" w14:textId="77777777" w:rsidR="00E27069" w:rsidRPr="00E27069" w:rsidRDefault="00E27069" w:rsidP="00E27069"/>
    <w:p w14:paraId="38750088" w14:textId="29604E31" w:rsidR="00A423A8" w:rsidRPr="002650A2" w:rsidRDefault="007C7909" w:rsidP="00A423A8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(2*13.3) +(2*13.3)+(1*</m:t>
              </m:r>
              <m:r>
                <w:rPr>
                  <w:rFonts w:ascii="Cambria Math" w:hAnsi="Cambria Math"/>
                </w:rPr>
                <m:t>20.3</m:t>
              </m:r>
              <m:r>
                <w:rPr>
                  <w:rFonts w:ascii="Cambria Math" w:hAnsi="Cambria Math"/>
                </w:rPr>
                <m:t>)+(5*</m:t>
              </m:r>
              <m:r>
                <w:rPr>
                  <w:rFonts w:ascii="Cambria Math" w:hAnsi="Cambria Math"/>
                </w:rPr>
                <m:t>15.5</m:t>
              </m:r>
              <m:r>
                <w:rPr>
                  <w:rFonts w:ascii="Cambria Math" w:hAnsi="Cambria Math"/>
                </w:rPr>
                <m:t>)+(10*</m:t>
              </m:r>
              <m:r>
                <w:rPr>
                  <w:rFonts w:ascii="Cambria Math" w:hAnsi="Cambria Math"/>
                </w:rPr>
                <m:t>5000</m:t>
              </m:r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1*</m:t>
              </m:r>
              <m:r>
                <w:rPr>
                  <w:rFonts w:ascii="Cambria Math" w:hAnsi="Cambria Math"/>
                </w:rPr>
                <m:t>12000)</m:t>
              </m:r>
            </m:num>
            <m:den>
              <m:r>
                <w:rPr>
                  <w:rFonts w:ascii="Cambria Math" w:hAnsi="Cambria Math"/>
                </w:rPr>
                <m:t>100000</m:t>
              </m:r>
            </m:den>
          </m:f>
          <m:r>
            <w:rPr>
              <w:rFonts w:ascii="Cambria Math" w:hAnsi="Cambria Math"/>
            </w:rPr>
            <m:t>=62.161%</m:t>
          </m:r>
        </m:oMath>
      </m:oMathPara>
    </w:p>
    <w:p w14:paraId="0CA01A75" w14:textId="5044B382" w:rsidR="00C6065E" w:rsidRDefault="00C6065E" w:rsidP="00C6065E">
      <w:pPr>
        <w:pStyle w:val="Text"/>
      </w:pPr>
    </w:p>
    <w:p w14:paraId="76A772D7" w14:textId="5A25A319" w:rsidR="00DB2274" w:rsidRDefault="00DB2274" w:rsidP="003D69AF">
      <w:pPr>
        <w:pStyle w:val="Heading2"/>
        <w:numPr>
          <w:ilvl w:val="1"/>
          <w:numId w:val="2"/>
        </w:numPr>
      </w:pPr>
      <w:r>
        <w:t xml:space="preserve">Rate-monotonic utilization </w:t>
      </w:r>
    </w:p>
    <w:p w14:paraId="2794B5AF" w14:textId="694620A2" w:rsidR="00DB2274" w:rsidRPr="00980656" w:rsidRDefault="00980656" w:rsidP="00DB2274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13.3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13.3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20.3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000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15.5</m:t>
              </m:r>
            </m:num>
            <m:den>
              <m:r>
                <w:rPr>
                  <w:rFonts w:ascii="Cambria Math" w:hAnsi="Cambria Math"/>
                </w:rPr>
                <m:t>20000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12000</m:t>
              </m:r>
            </m:num>
            <m:den>
              <m:r>
                <w:rPr>
                  <w:rFonts w:ascii="Cambria Math" w:hAnsi="Cambria Math"/>
                </w:rPr>
                <m:t>100000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6239</m:t>
          </m:r>
        </m:oMath>
      </m:oMathPara>
    </w:p>
    <w:p w14:paraId="46C6672B" w14:textId="4551E82C" w:rsidR="00980656" w:rsidRDefault="00980656" w:rsidP="00DB2274">
      <w:pPr>
        <w:pStyle w:val="Text"/>
        <w:rPr>
          <w:rFonts w:eastAsiaTheme="minorEastAsia"/>
        </w:rPr>
      </w:pPr>
    </w:p>
    <w:p w14:paraId="7244B819" w14:textId="51303FC1" w:rsidR="00980656" w:rsidRPr="003D69AF" w:rsidRDefault="00980656" w:rsidP="00DB2274">
      <w:pPr>
        <w:pStyle w:val="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Urm=</m:t>
          </m:r>
          <m:r>
            <w:rPr>
              <w:rFonts w:ascii="Cambria Math" w:hAnsi="Cambria Math"/>
            </w:rPr>
            <m:t>6*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0.7347</m:t>
          </m:r>
        </m:oMath>
      </m:oMathPara>
    </w:p>
    <w:p w14:paraId="2D3A286A" w14:textId="3074A714" w:rsidR="003D69AF" w:rsidRDefault="00980656" w:rsidP="00DB2274">
      <w:pPr>
        <w:pStyle w:val="Text"/>
      </w:pPr>
      <w:r>
        <w:tab/>
        <w:t>The system is schedulable because 0.73 &gt; 0.62</w:t>
      </w:r>
    </w:p>
    <w:p w14:paraId="063A8635" w14:textId="77777777" w:rsidR="00E27069" w:rsidRPr="00DB2274" w:rsidRDefault="00E27069" w:rsidP="00DB2274">
      <w:pPr>
        <w:pStyle w:val="Text"/>
      </w:pPr>
    </w:p>
    <w:p w14:paraId="2E517F97" w14:textId="2B2D4685" w:rsidR="00DB2274" w:rsidRDefault="00100D8B" w:rsidP="003D69AF">
      <w:pPr>
        <w:pStyle w:val="Heading2"/>
        <w:numPr>
          <w:ilvl w:val="1"/>
          <w:numId w:val="2"/>
        </w:numPr>
      </w:pPr>
      <w:r>
        <w:t>Time demand analysis</w:t>
      </w:r>
    </w:p>
    <w:p w14:paraId="4A89416B" w14:textId="4B07ABB9" w:rsidR="003D69AF" w:rsidRDefault="003D69AF" w:rsidP="003D69AF">
      <w:pPr>
        <w:pStyle w:val="Text"/>
        <w:numPr>
          <w:ilvl w:val="2"/>
          <w:numId w:val="2"/>
        </w:numPr>
      </w:pPr>
      <w:r>
        <w:t>Time demand for task 1:</w:t>
      </w:r>
    </w:p>
    <w:p w14:paraId="0053BE0A" w14:textId="0501CCAC" w:rsidR="003D69AF" w:rsidRDefault="006A3D40" w:rsidP="003D69AF">
      <w:pPr>
        <w:pStyle w:val="Text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=13.3+0</m:t>
          </m:r>
        </m:oMath>
      </m:oMathPara>
    </w:p>
    <w:p w14:paraId="74413951" w14:textId="756532CC" w:rsidR="006A3D40" w:rsidRPr="001E7681" w:rsidRDefault="006A3D40" w:rsidP="00100D8B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50000</m:t>
              </m:r>
            </m:e>
          </m:d>
          <m:r>
            <w:rPr>
              <w:rFonts w:ascii="Cambria Math" w:hAnsi="Cambria Math"/>
            </w:rPr>
            <m:t>=13.3+0</m:t>
          </m:r>
        </m:oMath>
      </m:oMathPara>
    </w:p>
    <w:p w14:paraId="465AC2E8" w14:textId="1F4B043F" w:rsidR="001E7681" w:rsidRPr="001E7681" w:rsidRDefault="001E7681" w:rsidP="00100D8B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13.3&lt;50000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EEAE2B" w14:textId="58AA2A55" w:rsidR="001E7681" w:rsidRDefault="001E7681" w:rsidP="006F26F1">
      <w:pPr>
        <w:pStyle w:val="Text"/>
        <w:ind w:firstLine="720"/>
      </w:pPr>
      <w:r>
        <w:rPr>
          <w:rFonts w:eastAsiaTheme="minorEastAsia"/>
        </w:rPr>
        <w:t>T1 is schedulable</w:t>
      </w:r>
    </w:p>
    <w:p w14:paraId="5C467514" w14:textId="2E5656EE" w:rsidR="003D69AF" w:rsidRDefault="003D69AF" w:rsidP="003D69AF">
      <w:pPr>
        <w:pStyle w:val="Text"/>
        <w:numPr>
          <w:ilvl w:val="2"/>
          <w:numId w:val="2"/>
        </w:numPr>
      </w:pPr>
      <w:r>
        <w:t>Time demand for task 2</w:t>
      </w:r>
    </w:p>
    <w:p w14:paraId="50B6EEB2" w14:textId="3DFA1185" w:rsidR="006A3D40" w:rsidRDefault="006A3D40" w:rsidP="006A3D40">
      <w:pPr>
        <w:pStyle w:val="Text"/>
        <w:ind w:left="72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r>
            <w:rPr>
              <w:rFonts w:ascii="Cambria Math" w:hAnsi="Cambria Math"/>
            </w:rPr>
            <m:t>13.3</m:t>
          </m:r>
        </m:oMath>
      </m:oMathPara>
    </w:p>
    <w:p w14:paraId="4151B2B7" w14:textId="1635ABD8" w:rsidR="006A3D40" w:rsidRPr="001E7681" w:rsidRDefault="006A3D40" w:rsidP="006A3D40">
      <w:pPr>
        <w:pStyle w:val="Text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r>
            <w:rPr>
              <w:rFonts w:ascii="Cambria Math" w:hAnsi="Cambria Math"/>
            </w:rPr>
            <m:t>13.3</m:t>
          </m:r>
        </m:oMath>
      </m:oMathPara>
    </w:p>
    <w:p w14:paraId="4E2B1496" w14:textId="4030FD8D" w:rsidR="001E7681" w:rsidRPr="001E7681" w:rsidRDefault="001E7681" w:rsidP="001E768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26.6</m:t>
          </m:r>
          <m:r>
            <w:rPr>
              <w:rFonts w:ascii="Cambria Math" w:hAnsi="Cambria Math"/>
            </w:rPr>
            <m:t>&lt;50000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4E19CB7" w14:textId="2E45E728" w:rsidR="006F26F1" w:rsidRPr="006F26F1" w:rsidRDefault="001E7681" w:rsidP="006F26F1">
      <w:pPr>
        <w:pStyle w:val="Text"/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is schedulable</w:t>
      </w:r>
    </w:p>
    <w:p w14:paraId="2F1467D3" w14:textId="24E97F54" w:rsidR="00566B1B" w:rsidRDefault="003D69AF" w:rsidP="00566B1B">
      <w:pPr>
        <w:pStyle w:val="Text"/>
        <w:numPr>
          <w:ilvl w:val="2"/>
          <w:numId w:val="2"/>
        </w:numPr>
      </w:pPr>
      <w:r>
        <w:t>Time demand for task 3:</w:t>
      </w:r>
    </w:p>
    <w:p w14:paraId="29AD9CCD" w14:textId="461D2659" w:rsidR="006A3D40" w:rsidRDefault="006A3D40" w:rsidP="006A3D40">
      <w:pPr>
        <w:pStyle w:val="Text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20.3</m:t>
          </m:r>
        </m:oMath>
      </m:oMathPara>
    </w:p>
    <w:p w14:paraId="23B1CFC2" w14:textId="146C59A5" w:rsidR="006A3D40" w:rsidRPr="006A3D40" w:rsidRDefault="006A3D40" w:rsidP="006A3D40">
      <w:pPr>
        <w:pStyle w:val="Text"/>
        <w:ind w:left="720"/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</m:t>
          </m:r>
          <m:r>
            <w:rPr>
              <w:rFonts w:ascii="Cambria Math" w:hAnsi="Cambria Math"/>
            </w:rPr>
            <m:t>+20.3</m:t>
          </m:r>
        </m:oMath>
      </m:oMathPara>
    </w:p>
    <w:p w14:paraId="0BFA0B78" w14:textId="06883E4D" w:rsidR="001E7681" w:rsidRPr="001E7681" w:rsidRDefault="001E7681" w:rsidP="001E768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46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0000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E28BD7" w14:textId="4AC1B8BB" w:rsidR="00566B1B" w:rsidRDefault="001E7681" w:rsidP="006F26F1">
      <w:pPr>
        <w:pStyle w:val="Text"/>
        <w:ind w:firstLine="720"/>
      </w:pPr>
      <w:r>
        <w:rPr>
          <w:rFonts w:eastAsiaTheme="minorEastAsia"/>
        </w:rPr>
        <w:t>T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is schedulable</w:t>
      </w:r>
    </w:p>
    <w:p w14:paraId="7EBFDAA3" w14:textId="7C18BF5C" w:rsidR="003D69AF" w:rsidRDefault="003D69AF" w:rsidP="003D69AF">
      <w:pPr>
        <w:pStyle w:val="Text"/>
        <w:numPr>
          <w:ilvl w:val="2"/>
          <w:numId w:val="2"/>
        </w:numPr>
      </w:pPr>
      <w:r>
        <w:t xml:space="preserve">Time demand for task </w:t>
      </w:r>
      <w:r>
        <w:t>4</w:t>
      </w:r>
      <w:r>
        <w:t>:</w:t>
      </w:r>
    </w:p>
    <w:p w14:paraId="20274A54" w14:textId="19F5AD1E" w:rsidR="0086056C" w:rsidRDefault="0086056C" w:rsidP="0086056C">
      <w:pPr>
        <w:pStyle w:val="Text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0000</m:t>
              </m:r>
            </m:den>
          </m:f>
          <m:r>
            <w:rPr>
              <w:rFonts w:ascii="Cambria Math" w:eastAsiaTheme="minorEastAsia" w:hAnsi="Cambria Math"/>
            </w:rPr>
            <m:t>20.3</m:t>
          </m:r>
          <m:r>
            <w:rPr>
              <w:rFonts w:ascii="Cambria Math" w:eastAsiaTheme="minorEastAsia" w:hAnsi="Cambria Math"/>
            </w:rPr>
            <m:t>+15.5</m:t>
          </m:r>
        </m:oMath>
      </m:oMathPara>
    </w:p>
    <w:p w14:paraId="5C72189E" w14:textId="1753AE58" w:rsidR="0086056C" w:rsidRDefault="0086056C" w:rsidP="0086056C">
      <w:pPr>
        <w:pStyle w:val="Text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0000</m:t>
              </m:r>
            </m:den>
          </m:f>
          <m:r>
            <w:rPr>
              <w:rFonts w:ascii="Cambria Math" w:hAnsi="Cambria Math"/>
            </w:rPr>
            <m:t>20.3</m:t>
          </m:r>
          <m:r>
            <w:rPr>
              <w:rFonts w:ascii="Cambria Math" w:eastAsiaTheme="minorEastAsia" w:hAnsi="Cambria Math"/>
            </w:rPr>
            <m:t>+15.5</m:t>
          </m:r>
        </m:oMath>
      </m:oMathPara>
    </w:p>
    <w:p w14:paraId="394D5DF6" w14:textId="2DFEBE6C" w:rsidR="001E7681" w:rsidRPr="001E7681" w:rsidRDefault="001E7681" w:rsidP="001E768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62.4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0000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79ABA6B" w14:textId="04D8B78D" w:rsidR="001E7681" w:rsidRPr="006F26F1" w:rsidRDefault="001E7681" w:rsidP="006F26F1">
      <w:pPr>
        <w:pStyle w:val="Text"/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is schedulable</w:t>
      </w:r>
    </w:p>
    <w:p w14:paraId="2133ACC2" w14:textId="7A18E926" w:rsidR="003D69AF" w:rsidRDefault="003D69AF" w:rsidP="0086056C">
      <w:pPr>
        <w:pStyle w:val="Text"/>
        <w:numPr>
          <w:ilvl w:val="2"/>
          <w:numId w:val="2"/>
        </w:numPr>
      </w:pPr>
      <w:r>
        <w:t xml:space="preserve">Time demand for task </w:t>
      </w:r>
      <w:r>
        <w:t>5</w:t>
      </w:r>
      <w:r>
        <w:t>:</w:t>
      </w:r>
    </w:p>
    <w:p w14:paraId="4EF1C3D2" w14:textId="6D7C512E" w:rsidR="0086056C" w:rsidRDefault="0086056C" w:rsidP="0086056C">
      <w:pPr>
        <w:pStyle w:val="Text"/>
        <w:ind w:left="72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100000</m:t>
              </m:r>
            </m:den>
          </m:f>
          <m:r>
            <w:rPr>
              <w:rFonts w:ascii="Cambria Math" w:eastAsiaTheme="minorEastAsia" w:hAnsi="Cambria Math"/>
            </w:rPr>
            <m:t>20.3+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15.5</m:t>
          </m:r>
          <m:r>
            <w:rPr>
              <w:rFonts w:ascii="Cambria Math" w:eastAsiaTheme="minorEastAsia" w:hAnsi="Cambria Math"/>
            </w:rPr>
            <m:t>+5000</m:t>
          </m:r>
        </m:oMath>
      </m:oMathPara>
    </w:p>
    <w:p w14:paraId="2BF22010" w14:textId="22447B95" w:rsidR="0086056C" w:rsidRDefault="0086056C" w:rsidP="0086056C">
      <w:pPr>
        <w:pStyle w:val="Text"/>
        <w:ind w:left="72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50000</m:t>
              </m:r>
            </m:den>
          </m:f>
          <m:r>
            <w:rPr>
              <w:rFonts w:ascii="Cambria Math" w:hAnsi="Cambria Math"/>
            </w:rPr>
            <m:t>13.3+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100000</m:t>
              </m:r>
            </m:den>
          </m:f>
          <m:r>
            <w:rPr>
              <w:rFonts w:ascii="Cambria Math" w:hAnsi="Cambria Math"/>
            </w:rPr>
            <m:t>20.3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0000</m:t>
              </m:r>
            </m:den>
          </m:f>
          <m:r>
            <w:rPr>
              <w:rFonts w:ascii="Cambria Math" w:eastAsiaTheme="minorEastAsia" w:hAnsi="Cambria Math"/>
            </w:rPr>
            <m:t>15.5</m:t>
          </m:r>
          <m:r>
            <w:rPr>
              <w:rFonts w:ascii="Cambria Math" w:eastAsiaTheme="minorEastAsia" w:hAnsi="Cambria Math"/>
            </w:rPr>
            <m:t>+5000</m:t>
          </m:r>
        </m:oMath>
      </m:oMathPara>
    </w:p>
    <w:p w14:paraId="5C4D9C12" w14:textId="5DE94860" w:rsidR="001E7681" w:rsidRPr="001E7681" w:rsidRDefault="001E7681" w:rsidP="001E768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5062.4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0000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E217B3" w14:textId="090658FE" w:rsidR="00566B1B" w:rsidRDefault="001E7681" w:rsidP="006F26F1">
      <w:pPr>
        <w:pStyle w:val="Text"/>
        <w:ind w:firstLine="720"/>
      </w:pPr>
      <w:r>
        <w:rPr>
          <w:rFonts w:eastAsiaTheme="minorEastAsia"/>
        </w:rPr>
        <w:t>T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is schedulable</w:t>
      </w:r>
    </w:p>
    <w:p w14:paraId="56774699" w14:textId="48BFCC49" w:rsidR="003D69AF" w:rsidRDefault="003D69AF" w:rsidP="0086056C">
      <w:pPr>
        <w:pStyle w:val="Text"/>
        <w:numPr>
          <w:ilvl w:val="2"/>
          <w:numId w:val="2"/>
        </w:numPr>
      </w:pPr>
      <w:r>
        <w:t xml:space="preserve">Time demand for task </w:t>
      </w:r>
      <w:r>
        <w:t>6</w:t>
      </w:r>
      <w:r>
        <w:t>:</w:t>
      </w:r>
    </w:p>
    <w:p w14:paraId="3DCD2C57" w14:textId="26F83C39" w:rsidR="0086056C" w:rsidRPr="0086056C" w:rsidRDefault="0086056C" w:rsidP="0086056C">
      <w:pPr>
        <w:pStyle w:val="Text"/>
        <w:ind w:left="720"/>
        <w:rPr>
          <w:sz w:val="26"/>
          <w:szCs w:val="22"/>
        </w:rPr>
      </w:pPr>
      <m:oMathPara>
        <m:oMath>
          <m:r>
            <w:rPr>
              <w:rFonts w:ascii="Cambria Math" w:hAnsi="Cambria Math"/>
              <w:sz w:val="26"/>
              <w:szCs w:val="22"/>
            </w:rPr>
            <m:t>w</m:t>
          </m:r>
          <m:d>
            <m:dPr>
              <m:ctrlPr>
                <w:rPr>
                  <w:rFonts w:ascii="Cambria Math" w:hAnsi="Cambria Math"/>
                  <w:sz w:val="26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2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2"/>
                </w:rPr>
                <m:t>50000</m:t>
              </m:r>
            </m:den>
          </m:f>
          <m:r>
            <w:rPr>
              <w:rFonts w:ascii="Cambria Math" w:hAnsi="Cambria Math"/>
              <w:sz w:val="26"/>
              <w:szCs w:val="22"/>
            </w:rPr>
            <m:t>13.3+</m:t>
          </m:r>
          <m:f>
            <m:fPr>
              <m:ctrlPr>
                <w:rPr>
                  <w:rFonts w:ascii="Cambria Math" w:hAnsi="Cambria Math"/>
                  <w:sz w:val="26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2"/>
                </w:rPr>
                <m:t>50000</m:t>
              </m:r>
            </m:den>
          </m:f>
          <m:r>
            <w:rPr>
              <w:rFonts w:ascii="Cambria Math" w:hAnsi="Cambria Math"/>
              <w:sz w:val="26"/>
              <w:szCs w:val="22"/>
            </w:rPr>
            <m:t>13.3</m:t>
          </m:r>
          <m:r>
            <w:rPr>
              <w:rFonts w:ascii="Cambria Math" w:eastAsiaTheme="minorEastAsia" w:hAnsi="Cambria Math"/>
              <w:sz w:val="26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6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2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26"/>
              <w:szCs w:val="22"/>
            </w:rPr>
            <m:t>20.3+</m:t>
          </m:r>
          <m:f>
            <m:fPr>
              <m:ctrlPr>
                <w:rPr>
                  <w:rFonts w:ascii="Cambria Math" w:hAnsi="Cambria Math"/>
                  <w:sz w:val="26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2"/>
                </w:rPr>
                <m:t>20000</m:t>
              </m:r>
            </m:den>
          </m:f>
          <m:r>
            <w:rPr>
              <w:rFonts w:ascii="Cambria Math" w:eastAsiaTheme="minorEastAsia" w:hAnsi="Cambria Math"/>
              <w:sz w:val="26"/>
              <w:szCs w:val="22"/>
            </w:rPr>
            <m:t>15.5+</m:t>
          </m:r>
          <m:f>
            <m:fPr>
              <m:ctrlPr>
                <w:rPr>
                  <w:rFonts w:ascii="Cambria Math" w:hAnsi="Cambria Math"/>
                  <w:sz w:val="26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2"/>
                </w:rPr>
                <m:t>1</m:t>
              </m:r>
              <m:r>
                <w:rPr>
                  <w:rFonts w:ascii="Cambria Math" w:hAnsi="Cambria Math"/>
                  <w:sz w:val="26"/>
                  <w:szCs w:val="22"/>
                </w:rPr>
                <m:t>0000</m:t>
              </m:r>
            </m:den>
          </m:f>
          <m:r>
            <w:rPr>
              <w:rFonts w:ascii="Cambria Math" w:eastAsiaTheme="minorEastAsia" w:hAnsi="Cambria Math"/>
              <w:sz w:val="26"/>
              <w:szCs w:val="22"/>
            </w:rPr>
            <m:t>5000</m:t>
          </m:r>
          <m:r>
            <w:rPr>
              <w:rFonts w:ascii="Cambria Math" w:eastAsiaTheme="minorEastAsia" w:hAnsi="Cambria Math"/>
              <w:sz w:val="26"/>
              <w:szCs w:val="22"/>
            </w:rPr>
            <m:t>+12000</m:t>
          </m:r>
        </m:oMath>
      </m:oMathPara>
    </w:p>
    <w:p w14:paraId="7CD624D2" w14:textId="5D1A8252" w:rsidR="003D69AF" w:rsidRPr="0086056C" w:rsidRDefault="0086056C" w:rsidP="0086056C">
      <w:pPr>
        <w:pStyle w:val="Text"/>
        <w:ind w:left="720"/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w</m:t>
          </m:r>
          <m:d>
            <m:dPr>
              <m:ctrlPr>
                <w:rPr>
                  <w:rFonts w:ascii="Cambria Math" w:hAnsi="Cambria Math"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100000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50000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13.3+</m:t>
          </m:r>
          <m:f>
            <m:fPr>
              <m:ctrlPr>
                <w:rPr>
                  <w:rFonts w:ascii="Cambria Math" w:hAnsi="Cambria Math"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50000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13.3+</m:t>
          </m:r>
          <m:f>
            <m:fPr>
              <m:ctrlPr>
                <w:rPr>
                  <w:rFonts w:ascii="Cambria Math" w:hAnsi="Cambria Math"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100000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20.3</m:t>
          </m:r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20000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15.5+</m:t>
          </m:r>
          <m:f>
            <m:fPr>
              <m:ctrlPr>
                <w:rPr>
                  <w:rFonts w:ascii="Cambria Math" w:hAnsi="Cambria Math"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  <m:r>
                <w:rPr>
                  <w:rFonts w:ascii="Cambria Math" w:hAnsi="Cambria Math"/>
                  <w:sz w:val="24"/>
                  <w:szCs w:val="20"/>
                </w:rPr>
                <m:t>0000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5000</m:t>
          </m:r>
          <m:r>
            <w:rPr>
              <w:rFonts w:ascii="Cambria Math" w:eastAsiaTheme="minorEastAsia" w:hAnsi="Cambria Math"/>
              <w:sz w:val="24"/>
              <w:szCs w:val="20"/>
            </w:rPr>
            <m:t>+12000</m:t>
          </m:r>
        </m:oMath>
      </m:oMathPara>
    </w:p>
    <w:p w14:paraId="6956BF61" w14:textId="4E7200C5" w:rsidR="001E7681" w:rsidRPr="001E7681" w:rsidRDefault="001E7681" w:rsidP="001E768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17062</m:t>
          </m:r>
          <m:r>
            <w:rPr>
              <w:rFonts w:ascii="Cambria Math" w:hAnsi="Cambria Math"/>
              <w:sz w:val="24"/>
              <w:szCs w:val="20"/>
            </w:rPr>
            <m:t>.</m:t>
          </m:r>
          <m:r>
            <w:rPr>
              <w:rFonts w:ascii="Cambria Math" w:hAnsi="Cambria Math"/>
              <w:sz w:val="24"/>
              <w:szCs w:val="20"/>
            </w:rPr>
            <m:t>4</m:t>
          </m:r>
          <m:r>
            <w:rPr>
              <w:rFonts w:ascii="Cambria Math" w:hAnsi="Cambria Math"/>
              <w:sz w:val="24"/>
              <w:szCs w:val="20"/>
            </w:rPr>
            <m:t>&lt;</m:t>
          </m:r>
          <m:r>
            <w:rPr>
              <w:rFonts w:ascii="Cambria Math" w:hAnsi="Cambria Math"/>
              <w:sz w:val="24"/>
              <w:szCs w:val="20"/>
            </w:rPr>
            <m:t>10</m:t>
          </m:r>
          <m:r>
            <w:rPr>
              <w:rFonts w:ascii="Cambria Math" w:hAnsi="Cambria Math"/>
              <w:sz w:val="24"/>
              <w:szCs w:val="20"/>
            </w:rPr>
            <m:t>0000</m:t>
          </m:r>
          <m:r>
            <w:rPr>
              <w:rFonts w:ascii="Cambria Math" w:eastAsiaTheme="minorEastAsia" w:hAnsi="Cambria Math"/>
              <w:sz w:val="24"/>
              <w:szCs w:val="20"/>
            </w:rPr>
            <m:t xml:space="preserve"> </m:t>
          </m:r>
        </m:oMath>
      </m:oMathPara>
    </w:p>
    <w:p w14:paraId="1113253C" w14:textId="1F107B3E" w:rsidR="00DB2274" w:rsidRDefault="001E7681" w:rsidP="006F26F1">
      <w:pPr>
        <w:pStyle w:val="Text"/>
        <w:ind w:firstLine="720"/>
      </w:pPr>
      <w:r>
        <w:rPr>
          <w:rFonts w:eastAsiaTheme="minorEastAsia"/>
        </w:rPr>
        <w:t>T6</w:t>
      </w:r>
      <w:r>
        <w:rPr>
          <w:rFonts w:eastAsiaTheme="minorEastAsia"/>
        </w:rPr>
        <w:t xml:space="preserve"> is schedulable</w:t>
      </w:r>
    </w:p>
    <w:p w14:paraId="66A8662B" w14:textId="5EFEB0A1" w:rsidR="00E27069" w:rsidRDefault="00E27069" w:rsidP="00E27069">
      <w:pPr>
        <w:pStyle w:val="Heading3"/>
        <w:numPr>
          <w:ilvl w:val="0"/>
          <w:numId w:val="2"/>
        </w:numPr>
      </w:pPr>
      <w:r>
        <w:t>Simso result</w:t>
      </w:r>
    </w:p>
    <w:p w14:paraId="6BCAF6B0" w14:textId="4F80FA82" w:rsidR="00EB354C" w:rsidRDefault="000C74AE" w:rsidP="000C74AE">
      <w:pPr>
        <w:pStyle w:val="Heading2"/>
        <w:numPr>
          <w:ilvl w:val="1"/>
          <w:numId w:val="2"/>
        </w:numPr>
      </w:pPr>
      <w:r>
        <w:t>Implementing our tasks</w:t>
      </w:r>
    </w:p>
    <w:p w14:paraId="73B7E059" w14:textId="77777777" w:rsidR="001F2D4D" w:rsidRDefault="000C74AE" w:rsidP="001F2D4D">
      <w:pPr>
        <w:keepNext/>
      </w:pPr>
      <w:r>
        <w:rPr>
          <w:noProof/>
        </w:rPr>
        <w:drawing>
          <wp:inline distT="0" distB="0" distL="0" distR="0" wp14:anchorId="2E128D0C" wp14:editId="54A67CDC">
            <wp:extent cx="68484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26C5" w14:textId="2CFC8A0F" w:rsidR="000C74AE" w:rsidRDefault="001F2D4D" w:rsidP="001F2D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1</w:t>
      </w:r>
      <w:r>
        <w:fldChar w:fldCharType="end"/>
      </w:r>
      <w:r>
        <w:t>Tasks implementation in simso</w:t>
      </w:r>
    </w:p>
    <w:p w14:paraId="533A6FDA" w14:textId="03E1E2D4" w:rsidR="000C74AE" w:rsidRDefault="000C74AE" w:rsidP="000C74AE"/>
    <w:p w14:paraId="0BC79052" w14:textId="01F86133" w:rsidR="000C74AE" w:rsidRDefault="000C74AE" w:rsidP="000C74AE"/>
    <w:p w14:paraId="30B598FA" w14:textId="41BA722F" w:rsidR="000C74AE" w:rsidRDefault="000C74AE" w:rsidP="000C74AE"/>
    <w:p w14:paraId="28BB4ADE" w14:textId="3433FFAA" w:rsidR="000C74AE" w:rsidRDefault="000C74AE" w:rsidP="000C74AE"/>
    <w:p w14:paraId="49E3EE81" w14:textId="7D0B8210" w:rsidR="000C74AE" w:rsidRDefault="000C74AE" w:rsidP="000C74AE">
      <w:pPr>
        <w:pStyle w:val="Heading2"/>
        <w:numPr>
          <w:ilvl w:val="1"/>
          <w:numId w:val="2"/>
        </w:numPr>
      </w:pPr>
      <w:r>
        <w:t>Results</w:t>
      </w:r>
    </w:p>
    <w:p w14:paraId="5A10BB39" w14:textId="77777777" w:rsidR="000C74AE" w:rsidRDefault="000C74AE" w:rsidP="000C74AE">
      <w:pPr>
        <w:jc w:val="center"/>
        <w:rPr>
          <w:noProof/>
        </w:rPr>
      </w:pPr>
    </w:p>
    <w:p w14:paraId="1CBB7ACE" w14:textId="77777777" w:rsidR="001F2D4D" w:rsidRDefault="000C74AE" w:rsidP="001F2D4D">
      <w:pPr>
        <w:keepNext/>
        <w:jc w:val="center"/>
      </w:pPr>
      <w:r>
        <w:rPr>
          <w:noProof/>
        </w:rPr>
        <w:drawing>
          <wp:inline distT="0" distB="0" distL="0" distR="0" wp14:anchorId="2FAEC181" wp14:editId="32C28F52">
            <wp:extent cx="38862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69"/>
                    <a:stretch/>
                  </pic:blipFill>
                  <pic:spPr bwMode="auto">
                    <a:xfrm>
                      <a:off x="0" y="0"/>
                      <a:ext cx="3886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99BD2" w14:textId="47A27F24" w:rsidR="000C74AE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2</w:t>
      </w:r>
      <w:r>
        <w:fldChar w:fldCharType="end"/>
      </w:r>
      <w:r>
        <w:t xml:space="preserve"> Simso Load result</w:t>
      </w:r>
    </w:p>
    <w:p w14:paraId="74AA73A7" w14:textId="77777777" w:rsidR="001F2D4D" w:rsidRDefault="000C74AE" w:rsidP="001F2D4D">
      <w:pPr>
        <w:keepNext/>
        <w:jc w:val="center"/>
      </w:pPr>
      <w:r>
        <w:rPr>
          <w:noProof/>
        </w:rPr>
        <w:drawing>
          <wp:inline distT="0" distB="0" distL="0" distR="0" wp14:anchorId="5F850B20" wp14:editId="70A25635">
            <wp:extent cx="68580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0118" w14:textId="0F7839FC" w:rsidR="000C74AE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3</w:t>
      </w:r>
      <w:r>
        <w:fldChar w:fldCharType="end"/>
      </w:r>
      <w:r>
        <w:t xml:space="preserve"> Simso execution in 300ms period</w:t>
      </w:r>
    </w:p>
    <w:p w14:paraId="391F85D9" w14:textId="77777777" w:rsidR="001F2D4D" w:rsidRDefault="000C74AE" w:rsidP="001F2D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18B857" wp14:editId="00DE80C4">
            <wp:extent cx="684847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56E2" w14:textId="3E65A5D7" w:rsidR="000C74AE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4</w:t>
      </w:r>
      <w:r>
        <w:fldChar w:fldCharType="end"/>
      </w:r>
      <w:r>
        <w:t xml:space="preserve"> execution of small tasks in simso</w:t>
      </w:r>
    </w:p>
    <w:p w14:paraId="0184B6B8" w14:textId="3ADEF75F" w:rsidR="000C74AE" w:rsidRDefault="000C74AE" w:rsidP="000C74AE">
      <w:pPr>
        <w:jc w:val="center"/>
      </w:pPr>
    </w:p>
    <w:p w14:paraId="16C4DD91" w14:textId="1974C64A" w:rsidR="00A840AC" w:rsidRDefault="00A840AC" w:rsidP="000C74AE">
      <w:pPr>
        <w:jc w:val="center"/>
      </w:pPr>
    </w:p>
    <w:p w14:paraId="2FE7CAB8" w14:textId="6A58B368" w:rsidR="00A840AC" w:rsidRDefault="00A840AC" w:rsidP="000C74AE">
      <w:pPr>
        <w:jc w:val="center"/>
      </w:pPr>
    </w:p>
    <w:p w14:paraId="67E79052" w14:textId="6C3835EB" w:rsidR="00A840AC" w:rsidRDefault="00A840AC" w:rsidP="00A840AC">
      <w:pPr>
        <w:pStyle w:val="Heading3"/>
        <w:numPr>
          <w:ilvl w:val="0"/>
          <w:numId w:val="12"/>
        </w:numPr>
      </w:pPr>
      <w:r>
        <w:t>Using Keil Simulator in run time</w:t>
      </w:r>
    </w:p>
    <w:p w14:paraId="43795FEC" w14:textId="4E3016A8" w:rsidR="00A840AC" w:rsidRDefault="00A840AC" w:rsidP="00A840AC">
      <w:pPr>
        <w:pStyle w:val="Heading2"/>
        <w:numPr>
          <w:ilvl w:val="1"/>
          <w:numId w:val="12"/>
        </w:numPr>
      </w:pPr>
      <w:r>
        <w:t>Tasks execution times</w:t>
      </w:r>
    </w:p>
    <w:p w14:paraId="25E21A4D" w14:textId="21C3512B" w:rsidR="00A840AC" w:rsidRDefault="00A840AC" w:rsidP="00A840AC">
      <w:pPr>
        <w:pStyle w:val="Heading4"/>
        <w:numPr>
          <w:ilvl w:val="2"/>
          <w:numId w:val="12"/>
        </w:numPr>
      </w:pPr>
      <w:r>
        <w:t xml:space="preserve">Task 1: </w:t>
      </w:r>
      <w:r w:rsidRPr="00C6065E">
        <w:t>Button_1_Monitor</w:t>
      </w:r>
      <w:r w:rsidR="00354A86">
        <w:t>: 13.2</w:t>
      </w:r>
      <w:r w:rsidR="00354A86" w:rsidRPr="00354A86">
        <w:t xml:space="preserve"> </w:t>
      </w:r>
      <w:r w:rsidR="00354A86">
        <w:t>µs</w:t>
      </w:r>
    </w:p>
    <w:p w14:paraId="3AD298AF" w14:textId="77777777" w:rsidR="001F2D4D" w:rsidRDefault="00A840AC" w:rsidP="001F2D4D">
      <w:pPr>
        <w:keepNext/>
        <w:jc w:val="center"/>
      </w:pPr>
      <w:r>
        <w:rPr>
          <w:noProof/>
        </w:rPr>
        <w:drawing>
          <wp:inline distT="0" distB="0" distL="0" distR="0" wp14:anchorId="3966F3E5" wp14:editId="619A56BC">
            <wp:extent cx="68484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CC82" w14:textId="5BE02DBC" w:rsidR="00A840AC" w:rsidRPr="00A840AC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5</w:t>
      </w:r>
      <w:r>
        <w:fldChar w:fldCharType="end"/>
      </w:r>
      <w:r>
        <w:t xml:space="preserve"> Button_1_Monitor execution time</w:t>
      </w:r>
    </w:p>
    <w:p w14:paraId="12DD1660" w14:textId="71D4A534" w:rsidR="00A840AC" w:rsidRDefault="00A840AC" w:rsidP="00A840AC"/>
    <w:p w14:paraId="05D2A23F" w14:textId="7CA70328" w:rsidR="00A840AC" w:rsidRDefault="00A840AC" w:rsidP="00A840AC"/>
    <w:p w14:paraId="2E30FF2E" w14:textId="28BA660C" w:rsidR="00A840AC" w:rsidRDefault="00A840AC" w:rsidP="00A840AC"/>
    <w:p w14:paraId="11E9A823" w14:textId="4BE40F05" w:rsidR="00A840AC" w:rsidRDefault="00A840AC" w:rsidP="00A840AC"/>
    <w:p w14:paraId="07211786" w14:textId="1B9027F4" w:rsidR="00A840AC" w:rsidRDefault="00A840AC" w:rsidP="00A840AC"/>
    <w:p w14:paraId="04597EEE" w14:textId="78672848" w:rsidR="00A840AC" w:rsidRDefault="00A840AC" w:rsidP="00A840AC"/>
    <w:p w14:paraId="2881385C" w14:textId="1E6B58EC" w:rsidR="00A840AC" w:rsidRDefault="00A840AC" w:rsidP="00A840AC"/>
    <w:p w14:paraId="173F16C6" w14:textId="77777777" w:rsidR="00A840AC" w:rsidRDefault="00A840AC" w:rsidP="00A840AC"/>
    <w:p w14:paraId="176CE266" w14:textId="1FF5047F" w:rsidR="00A840AC" w:rsidRPr="00354A86" w:rsidRDefault="00A840AC" w:rsidP="00354A86">
      <w:pPr>
        <w:pStyle w:val="Heading4"/>
        <w:numPr>
          <w:ilvl w:val="2"/>
          <w:numId w:val="12"/>
        </w:numPr>
      </w:pPr>
      <w:r w:rsidRPr="00354A86">
        <w:t xml:space="preserve">Task </w:t>
      </w:r>
      <w:r w:rsidRPr="00354A86">
        <w:t>2</w:t>
      </w:r>
      <w:r w:rsidRPr="00354A86">
        <w:t>: Button_</w:t>
      </w:r>
      <w:r w:rsidRPr="00354A86">
        <w:t>2</w:t>
      </w:r>
      <w:r w:rsidRPr="00354A86">
        <w:t>_Monitor</w:t>
      </w:r>
      <w:r w:rsidR="00354A86" w:rsidRPr="00354A86">
        <w:t xml:space="preserve">: 13.3 </w:t>
      </w:r>
      <w:r w:rsidR="00354A86" w:rsidRPr="00354A86">
        <w:t>µs</w:t>
      </w:r>
    </w:p>
    <w:p w14:paraId="54B9AAA7" w14:textId="77777777" w:rsidR="00A840AC" w:rsidRPr="00A840AC" w:rsidRDefault="00A840AC" w:rsidP="00A840AC"/>
    <w:p w14:paraId="59FF5E4D" w14:textId="77777777" w:rsidR="001F2D4D" w:rsidRDefault="00A840AC" w:rsidP="001F2D4D">
      <w:pPr>
        <w:keepNext/>
        <w:jc w:val="center"/>
      </w:pPr>
      <w:r>
        <w:rPr>
          <w:noProof/>
        </w:rPr>
        <w:drawing>
          <wp:inline distT="0" distB="0" distL="0" distR="0" wp14:anchorId="3157CFB0" wp14:editId="6A24A782">
            <wp:extent cx="6848475" cy="2543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206C" w14:textId="41FB2B4E" w:rsidR="00A840AC" w:rsidRPr="00A840AC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6</w:t>
      </w:r>
      <w:r>
        <w:fldChar w:fldCharType="end"/>
      </w:r>
      <w:r>
        <w:t xml:space="preserve"> </w:t>
      </w:r>
      <w:r w:rsidRPr="00400C8E">
        <w:t xml:space="preserve"> Button_2_Monito</w:t>
      </w:r>
      <w:r>
        <w:t>r execution time</w:t>
      </w:r>
    </w:p>
    <w:p w14:paraId="0286A003" w14:textId="77777777" w:rsidR="00A840AC" w:rsidRPr="00A840AC" w:rsidRDefault="00A840AC" w:rsidP="00A840AC"/>
    <w:p w14:paraId="1B46159E" w14:textId="77777777" w:rsidR="00A840AC" w:rsidRDefault="00A840AC" w:rsidP="00A840AC">
      <w:pPr>
        <w:pStyle w:val="Heading4"/>
        <w:ind w:left="1440"/>
      </w:pPr>
    </w:p>
    <w:p w14:paraId="6A5976E1" w14:textId="4764F4D4" w:rsidR="00A840AC" w:rsidRPr="00354A86" w:rsidRDefault="00A840AC" w:rsidP="00354A86">
      <w:pPr>
        <w:pStyle w:val="Heading4"/>
        <w:numPr>
          <w:ilvl w:val="2"/>
          <w:numId w:val="12"/>
        </w:numPr>
      </w:pPr>
      <w:r w:rsidRPr="00354A86">
        <w:t xml:space="preserve">Task </w:t>
      </w:r>
      <w:r w:rsidR="00164299" w:rsidRPr="00354A86">
        <w:t>3</w:t>
      </w:r>
      <w:r w:rsidRPr="00354A86">
        <w:t xml:space="preserve">: </w:t>
      </w:r>
      <w:r w:rsidR="00164299" w:rsidRPr="00354A86">
        <w:t>Periodic_Transmitter</w:t>
      </w:r>
      <w:r w:rsidR="00354A86" w:rsidRPr="00354A86">
        <w:t xml:space="preserve">: 20.35 </w:t>
      </w:r>
      <w:r w:rsidR="00354A86" w:rsidRPr="00354A86">
        <w:t>µs</w:t>
      </w:r>
    </w:p>
    <w:p w14:paraId="175C47AA" w14:textId="77777777" w:rsidR="001F2D4D" w:rsidRDefault="00164299" w:rsidP="001F2D4D">
      <w:pPr>
        <w:keepNext/>
        <w:jc w:val="center"/>
      </w:pPr>
      <w:r>
        <w:rPr>
          <w:noProof/>
        </w:rPr>
        <w:drawing>
          <wp:inline distT="0" distB="0" distL="0" distR="0" wp14:anchorId="329BD2E8" wp14:editId="6B60BB4C">
            <wp:extent cx="6848475" cy="2657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847C" w14:textId="46C6B984" w:rsidR="00A840AC" w:rsidRPr="00A840AC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7</w:t>
      </w:r>
      <w:r>
        <w:fldChar w:fldCharType="end"/>
      </w:r>
      <w:r>
        <w:t xml:space="preserve"> </w:t>
      </w:r>
      <w:r w:rsidRPr="00BA68A2">
        <w:t>Periodic_Transmitter</w:t>
      </w:r>
    </w:p>
    <w:p w14:paraId="7E114E5A" w14:textId="77777777" w:rsidR="00A840AC" w:rsidRPr="00A840AC" w:rsidRDefault="00A840AC" w:rsidP="00A840AC"/>
    <w:p w14:paraId="37E0A680" w14:textId="3E38A703" w:rsidR="00164299" w:rsidRPr="00354A86" w:rsidRDefault="00164299" w:rsidP="00354A86">
      <w:pPr>
        <w:pStyle w:val="Heading4"/>
        <w:numPr>
          <w:ilvl w:val="2"/>
          <w:numId w:val="12"/>
        </w:numPr>
      </w:pPr>
      <w:r w:rsidRPr="00354A86">
        <w:lastRenderedPageBreak/>
        <w:t xml:space="preserve">Task </w:t>
      </w:r>
      <w:r w:rsidR="00354A86" w:rsidRPr="00354A86">
        <w:t>4</w:t>
      </w:r>
      <w:r w:rsidRPr="00354A86">
        <w:t xml:space="preserve">: </w:t>
      </w:r>
      <w:r w:rsidR="00354A86" w:rsidRPr="00354A86">
        <w:t>Uart</w:t>
      </w:r>
      <w:r w:rsidR="00354A86" w:rsidRPr="00354A86">
        <w:t>_</w:t>
      </w:r>
      <w:r w:rsidR="00354A86" w:rsidRPr="00354A86">
        <w:t>Receiver</w:t>
      </w:r>
      <w:r w:rsidR="00354A86" w:rsidRPr="00354A86">
        <w:t>: 15.5µs</w:t>
      </w:r>
      <w:r w:rsidR="001F2D4D">
        <w:t xml:space="preserve"> or 26</w:t>
      </w:r>
      <w:r w:rsidR="001F2D4D" w:rsidRPr="00354A86">
        <w:t>µs</w:t>
      </w:r>
    </w:p>
    <w:p w14:paraId="0E2CD63B" w14:textId="77777777" w:rsidR="001F2D4D" w:rsidRDefault="00354A86" w:rsidP="001F2D4D">
      <w:pPr>
        <w:keepNext/>
        <w:jc w:val="center"/>
      </w:pPr>
      <w:r>
        <w:rPr>
          <w:noProof/>
        </w:rPr>
        <w:drawing>
          <wp:inline distT="0" distB="0" distL="0" distR="0" wp14:anchorId="60DEC239" wp14:editId="47195143">
            <wp:extent cx="6848475" cy="2657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52F8" w14:textId="626F0252" w:rsidR="00164299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8</w:t>
      </w:r>
      <w:r>
        <w:fldChar w:fldCharType="end"/>
      </w:r>
      <w:r>
        <w:t xml:space="preserve"> </w:t>
      </w:r>
      <w:r w:rsidRPr="00F76689">
        <w:t>Uart_Receiver</w:t>
      </w:r>
      <w:r>
        <w:t xml:space="preserve"> execution time when Queue is empty</w:t>
      </w:r>
    </w:p>
    <w:p w14:paraId="1EFC7836" w14:textId="33D866D3" w:rsidR="001F2D4D" w:rsidRDefault="001F2D4D" w:rsidP="00164299">
      <w:pPr>
        <w:jc w:val="center"/>
      </w:pPr>
      <w:r>
        <w:t>When there is data to send</w:t>
      </w:r>
    </w:p>
    <w:p w14:paraId="0EE8C4CD" w14:textId="77777777" w:rsidR="001F2D4D" w:rsidRDefault="001F2D4D" w:rsidP="001F2D4D">
      <w:pPr>
        <w:keepNext/>
        <w:jc w:val="center"/>
      </w:pPr>
      <w:r>
        <w:rPr>
          <w:noProof/>
        </w:rPr>
        <w:drawing>
          <wp:inline distT="0" distB="0" distL="0" distR="0" wp14:anchorId="6D3F143F" wp14:editId="207CB3E8">
            <wp:extent cx="6848475" cy="2543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C2F3" w14:textId="5D22A249" w:rsidR="001F2D4D" w:rsidRDefault="001F2D4D" w:rsidP="001F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9</w:t>
      </w:r>
      <w:r>
        <w:fldChar w:fldCharType="end"/>
      </w:r>
      <w:r>
        <w:t xml:space="preserve"> </w:t>
      </w:r>
      <w:r w:rsidRPr="006A331E">
        <w:t>Uart_Receiver</w:t>
      </w:r>
      <w:r>
        <w:t xml:space="preserve"> execution </w:t>
      </w:r>
      <w:r w:rsidR="000625AC">
        <w:t xml:space="preserve">time </w:t>
      </w:r>
      <w:r w:rsidR="000625AC">
        <w:rPr>
          <w:noProof/>
        </w:rPr>
        <w:t>when</w:t>
      </w:r>
      <w:r>
        <w:rPr>
          <w:noProof/>
        </w:rPr>
        <w:t xml:space="preserve"> Queue is full</w:t>
      </w:r>
    </w:p>
    <w:p w14:paraId="4FB2BFB3" w14:textId="17710980" w:rsidR="00354A86" w:rsidRDefault="00354A86" w:rsidP="00164299">
      <w:pPr>
        <w:jc w:val="center"/>
      </w:pPr>
    </w:p>
    <w:p w14:paraId="66863450" w14:textId="77777777" w:rsidR="00354A86" w:rsidRPr="00A840AC" w:rsidRDefault="00354A86" w:rsidP="00164299">
      <w:pPr>
        <w:jc w:val="center"/>
      </w:pPr>
    </w:p>
    <w:p w14:paraId="6F1AD31C" w14:textId="4C364497" w:rsidR="00164299" w:rsidRPr="00354A86" w:rsidRDefault="00164299" w:rsidP="00354A86">
      <w:pPr>
        <w:pStyle w:val="Heading4"/>
        <w:numPr>
          <w:ilvl w:val="2"/>
          <w:numId w:val="12"/>
        </w:numPr>
      </w:pPr>
      <w:r w:rsidRPr="00354A86">
        <w:lastRenderedPageBreak/>
        <w:t xml:space="preserve">Task </w:t>
      </w:r>
      <w:r w:rsidR="00354A86" w:rsidRPr="00354A86">
        <w:t>5</w:t>
      </w:r>
      <w:r w:rsidRPr="00354A86">
        <w:t xml:space="preserve">: </w:t>
      </w:r>
      <w:r w:rsidR="00354A86" w:rsidRPr="00354A86">
        <w:t>Load_1_Simulation</w:t>
      </w:r>
      <w:r w:rsidR="00354A86" w:rsidRPr="00354A86">
        <w:t>: 5.01ms</w:t>
      </w:r>
    </w:p>
    <w:p w14:paraId="774BA165" w14:textId="77777777" w:rsidR="000625AC" w:rsidRDefault="00354A86" w:rsidP="000625AC">
      <w:pPr>
        <w:keepNext/>
        <w:jc w:val="center"/>
      </w:pPr>
      <w:r>
        <w:rPr>
          <w:noProof/>
        </w:rPr>
        <w:drawing>
          <wp:inline distT="0" distB="0" distL="0" distR="0" wp14:anchorId="481C8530" wp14:editId="4ED2FBB1">
            <wp:extent cx="6848475" cy="2543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BF26" w14:textId="712E2A9D" w:rsidR="00164299" w:rsidRPr="00A840AC" w:rsidRDefault="000625AC" w:rsidP="000625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10</w:t>
      </w:r>
      <w:r>
        <w:fldChar w:fldCharType="end"/>
      </w:r>
      <w:r>
        <w:t xml:space="preserve"> Load_1_Simulation execution time</w:t>
      </w:r>
    </w:p>
    <w:p w14:paraId="70AEF6E2" w14:textId="77777777" w:rsidR="00164299" w:rsidRPr="00A840AC" w:rsidRDefault="00164299" w:rsidP="00164299"/>
    <w:p w14:paraId="0CF8AFF1" w14:textId="14A6970E" w:rsidR="00164299" w:rsidRPr="00354A86" w:rsidRDefault="00164299" w:rsidP="00354A86">
      <w:pPr>
        <w:pStyle w:val="Heading4"/>
        <w:numPr>
          <w:ilvl w:val="2"/>
          <w:numId w:val="12"/>
        </w:numPr>
      </w:pPr>
      <w:r w:rsidRPr="00354A86">
        <w:t xml:space="preserve">Task </w:t>
      </w:r>
      <w:r w:rsidR="00354A86">
        <w:t>6</w:t>
      </w:r>
      <w:r w:rsidRPr="00354A86">
        <w:t xml:space="preserve">: </w:t>
      </w:r>
      <w:r w:rsidR="00354A86" w:rsidRPr="00354A86">
        <w:t>Load_</w:t>
      </w:r>
      <w:r w:rsidR="00354A86">
        <w:t>2</w:t>
      </w:r>
      <w:r w:rsidR="00354A86" w:rsidRPr="00354A86">
        <w:t>_Simulation</w:t>
      </w:r>
      <w:r w:rsidR="00354A86">
        <w:t>: 12.013ms</w:t>
      </w:r>
    </w:p>
    <w:p w14:paraId="29D34773" w14:textId="77777777" w:rsidR="000625AC" w:rsidRDefault="00354A86" w:rsidP="000625AC">
      <w:pPr>
        <w:keepNext/>
        <w:jc w:val="center"/>
      </w:pPr>
      <w:r>
        <w:rPr>
          <w:noProof/>
        </w:rPr>
        <w:drawing>
          <wp:inline distT="0" distB="0" distL="0" distR="0" wp14:anchorId="4E47AA5C" wp14:editId="66D14456">
            <wp:extent cx="6848475" cy="2543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6394" w14:textId="6305AD02" w:rsidR="00164299" w:rsidRPr="00A840AC" w:rsidRDefault="000625AC" w:rsidP="000625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11</w:t>
      </w:r>
      <w:r>
        <w:fldChar w:fldCharType="end"/>
      </w:r>
      <w:r>
        <w:t xml:space="preserve"> </w:t>
      </w:r>
      <w:r w:rsidRPr="00340182">
        <w:t>Load_2_Simulation</w:t>
      </w:r>
      <w:r>
        <w:t xml:space="preserve"> execution time</w:t>
      </w:r>
    </w:p>
    <w:p w14:paraId="1432F2FE" w14:textId="12391496" w:rsidR="00164299" w:rsidRDefault="00164299" w:rsidP="00164299"/>
    <w:p w14:paraId="32D770FF" w14:textId="0E16AA73" w:rsidR="000625AC" w:rsidRDefault="000625AC" w:rsidP="00164299"/>
    <w:p w14:paraId="1695C004" w14:textId="09F422D0" w:rsidR="000625AC" w:rsidRDefault="000625AC" w:rsidP="00164299"/>
    <w:p w14:paraId="75E8325E" w14:textId="67E131D0" w:rsidR="000625AC" w:rsidRDefault="000625AC" w:rsidP="00164299"/>
    <w:p w14:paraId="4540E788" w14:textId="65FF269E" w:rsidR="000625AC" w:rsidRDefault="000625AC" w:rsidP="00164299"/>
    <w:p w14:paraId="08796FEA" w14:textId="35C728CB" w:rsidR="000625AC" w:rsidRDefault="000625AC" w:rsidP="00164299"/>
    <w:p w14:paraId="3474C3D8" w14:textId="7E8A15F9" w:rsidR="000625AC" w:rsidRDefault="000625AC" w:rsidP="00164299"/>
    <w:p w14:paraId="1279EFDD" w14:textId="6AF3B53E" w:rsidR="000625AC" w:rsidRDefault="000625AC" w:rsidP="00164299"/>
    <w:p w14:paraId="227D0210" w14:textId="30C4E114" w:rsidR="000625AC" w:rsidRDefault="000625AC" w:rsidP="00164299"/>
    <w:p w14:paraId="0BFB77C3" w14:textId="492E2FDB" w:rsidR="000625AC" w:rsidRDefault="000625AC" w:rsidP="00164299"/>
    <w:p w14:paraId="0BEED15C" w14:textId="63E26001" w:rsidR="000625AC" w:rsidRDefault="000625AC" w:rsidP="00164299"/>
    <w:p w14:paraId="7E89FF4B" w14:textId="77777777" w:rsidR="000625AC" w:rsidRPr="00A840AC" w:rsidRDefault="000625AC" w:rsidP="00164299"/>
    <w:p w14:paraId="29F22D87" w14:textId="77777777" w:rsidR="00C514F4" w:rsidRPr="00A840AC" w:rsidRDefault="00C514F4" w:rsidP="00164299"/>
    <w:p w14:paraId="189496E1" w14:textId="2A6FCDA2" w:rsidR="00A840AC" w:rsidRDefault="00354A86" w:rsidP="00354A86">
      <w:pPr>
        <w:pStyle w:val="Heading2"/>
        <w:numPr>
          <w:ilvl w:val="1"/>
          <w:numId w:val="12"/>
        </w:numPr>
      </w:pPr>
      <w:r>
        <w:lastRenderedPageBreak/>
        <w:t>CPU usage</w:t>
      </w:r>
    </w:p>
    <w:p w14:paraId="7F6F3662" w14:textId="77777777" w:rsidR="00C514F4" w:rsidRPr="00C514F4" w:rsidRDefault="00C514F4" w:rsidP="00C514F4"/>
    <w:p w14:paraId="445510D1" w14:textId="77777777" w:rsidR="00C514F4" w:rsidRDefault="00C514F4" w:rsidP="00354A86"/>
    <w:p w14:paraId="1B19F7C7" w14:textId="77777777" w:rsidR="000625AC" w:rsidRDefault="00C514F4" w:rsidP="000625AC">
      <w:pPr>
        <w:keepNext/>
      </w:pPr>
      <w:r>
        <w:rPr>
          <w:noProof/>
        </w:rPr>
        <w:drawing>
          <wp:inline distT="0" distB="0" distL="0" distR="0" wp14:anchorId="3FEC407C" wp14:editId="5A122951">
            <wp:extent cx="6848475" cy="2543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4321" w14:textId="33427C9B" w:rsidR="00C514F4" w:rsidRDefault="000625AC" w:rsidP="000625A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12</w:t>
      </w:r>
      <w:r>
        <w:fldChar w:fldCharType="end"/>
      </w:r>
      <w:r>
        <w:t xml:space="preserve"> Tasks execution time and CPU load in run time</w:t>
      </w:r>
    </w:p>
    <w:p w14:paraId="543AFA39" w14:textId="77777777" w:rsidR="000625AC" w:rsidRDefault="00C514F4" w:rsidP="000625AC">
      <w:pPr>
        <w:keepNext/>
      </w:pPr>
      <w:r>
        <w:rPr>
          <w:noProof/>
        </w:rPr>
        <w:drawing>
          <wp:inline distT="0" distB="0" distL="0" distR="0" wp14:anchorId="489C687C" wp14:editId="336129D9">
            <wp:extent cx="6848475" cy="2543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AB39" w14:textId="22296700" w:rsidR="00354A86" w:rsidRPr="00354A86" w:rsidRDefault="000625AC" w:rsidP="000625A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0243">
        <w:rPr>
          <w:noProof/>
        </w:rPr>
        <w:t>13</w:t>
      </w:r>
      <w:r>
        <w:fldChar w:fldCharType="end"/>
      </w:r>
      <w:r>
        <w:t xml:space="preserve"> Live screen from the running program</w:t>
      </w:r>
    </w:p>
    <w:sectPr w:rsidR="00354A86" w:rsidRPr="00354A86" w:rsidSect="00A24793">
      <w:footerReference w:type="even" r:id="rId21"/>
      <w:footerReference w:type="default" r:id="rId2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5F13" w14:textId="77777777" w:rsidR="003B7473" w:rsidRDefault="003B7473" w:rsidP="001205A1">
      <w:r>
        <w:separator/>
      </w:r>
    </w:p>
  </w:endnote>
  <w:endnote w:type="continuationSeparator" w:id="0">
    <w:p w14:paraId="3850C8BD" w14:textId="77777777" w:rsidR="003B7473" w:rsidRDefault="003B747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14FF590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071027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58C2DBE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AC919B7" w14:textId="77777777" w:rsidTr="005F4F46">
      <w:tc>
        <w:tcPr>
          <w:tcW w:w="5395" w:type="dxa"/>
        </w:tcPr>
        <w:p w14:paraId="467B2F85" w14:textId="6CB35BCA" w:rsidR="001205A1" w:rsidRPr="001205A1" w:rsidRDefault="00566B1B" w:rsidP="00C66528">
          <w:pPr>
            <w:pStyle w:val="Footer"/>
          </w:pPr>
          <w:r>
            <w:rPr>
              <w:color w:val="7F7F7F" w:themeColor="text1" w:themeTint="80"/>
            </w:rPr>
            <w:t>EDF implementation</w:t>
          </w:r>
        </w:p>
      </w:tc>
      <w:tc>
        <w:tcPr>
          <w:tcW w:w="5395" w:type="dxa"/>
        </w:tcPr>
        <w:p w14:paraId="7EDACBC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7FEC5BC4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265D" w14:textId="77777777" w:rsidR="003B7473" w:rsidRDefault="003B7473" w:rsidP="001205A1">
      <w:r>
        <w:separator/>
      </w:r>
    </w:p>
  </w:footnote>
  <w:footnote w:type="continuationSeparator" w:id="0">
    <w:p w14:paraId="639C32B1" w14:textId="77777777" w:rsidR="003B7473" w:rsidRDefault="003B747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8B2"/>
    <w:multiLevelType w:val="multilevel"/>
    <w:tmpl w:val="193EBF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1" w15:restartNumberingAfterBreak="0">
    <w:nsid w:val="07835A26"/>
    <w:multiLevelType w:val="multilevel"/>
    <w:tmpl w:val="193EBF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2C8F2A78"/>
    <w:multiLevelType w:val="multilevel"/>
    <w:tmpl w:val="CBB0A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32081E6C"/>
    <w:multiLevelType w:val="hybridMultilevel"/>
    <w:tmpl w:val="9BA0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47FEB"/>
    <w:multiLevelType w:val="multilevel"/>
    <w:tmpl w:val="193EBF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34E97DCB"/>
    <w:multiLevelType w:val="multilevel"/>
    <w:tmpl w:val="193EBF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39361014"/>
    <w:multiLevelType w:val="multilevel"/>
    <w:tmpl w:val="193EBF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40DB41AB"/>
    <w:multiLevelType w:val="multilevel"/>
    <w:tmpl w:val="CBB0A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42C429D9"/>
    <w:multiLevelType w:val="multilevel"/>
    <w:tmpl w:val="193EBF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9" w15:restartNumberingAfterBreak="0">
    <w:nsid w:val="44CA34E3"/>
    <w:multiLevelType w:val="multilevel"/>
    <w:tmpl w:val="CBB0A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10" w15:restartNumberingAfterBreak="0">
    <w:nsid w:val="55B2495C"/>
    <w:multiLevelType w:val="hybridMultilevel"/>
    <w:tmpl w:val="0CC8A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203E78"/>
    <w:multiLevelType w:val="multilevel"/>
    <w:tmpl w:val="A418AC1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2" w15:restartNumberingAfterBreak="0">
    <w:nsid w:val="5A74640E"/>
    <w:multiLevelType w:val="multilevel"/>
    <w:tmpl w:val="193EBF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13" w15:restartNumberingAfterBreak="0">
    <w:nsid w:val="5AE55A26"/>
    <w:multiLevelType w:val="hybridMultilevel"/>
    <w:tmpl w:val="1894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A6CFD"/>
    <w:multiLevelType w:val="hybridMultilevel"/>
    <w:tmpl w:val="0FA0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57796"/>
    <w:multiLevelType w:val="multilevel"/>
    <w:tmpl w:val="CBB0A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16" w15:restartNumberingAfterBreak="0">
    <w:nsid w:val="745E7855"/>
    <w:multiLevelType w:val="hybridMultilevel"/>
    <w:tmpl w:val="513AB068"/>
    <w:lvl w:ilvl="0" w:tplc="45D8D7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323A8"/>
    <w:multiLevelType w:val="hybridMultilevel"/>
    <w:tmpl w:val="E67E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656993">
    <w:abstractNumId w:val="14"/>
  </w:num>
  <w:num w:numId="2" w16cid:durableId="270742285">
    <w:abstractNumId w:val="2"/>
  </w:num>
  <w:num w:numId="3" w16cid:durableId="41833395">
    <w:abstractNumId w:val="3"/>
  </w:num>
  <w:num w:numId="4" w16cid:durableId="1782648845">
    <w:abstractNumId w:val="17"/>
  </w:num>
  <w:num w:numId="5" w16cid:durableId="1219971245">
    <w:abstractNumId w:val="11"/>
  </w:num>
  <w:num w:numId="6" w16cid:durableId="180361085">
    <w:abstractNumId w:val="7"/>
  </w:num>
  <w:num w:numId="7" w16cid:durableId="411270460">
    <w:abstractNumId w:val="9"/>
  </w:num>
  <w:num w:numId="8" w16cid:durableId="561403731">
    <w:abstractNumId w:val="13"/>
  </w:num>
  <w:num w:numId="9" w16cid:durableId="111100649">
    <w:abstractNumId w:val="16"/>
  </w:num>
  <w:num w:numId="10" w16cid:durableId="822353530">
    <w:abstractNumId w:val="10"/>
  </w:num>
  <w:num w:numId="11" w16cid:durableId="284972143">
    <w:abstractNumId w:val="15"/>
  </w:num>
  <w:num w:numId="12" w16cid:durableId="2030182276">
    <w:abstractNumId w:val="12"/>
  </w:num>
  <w:num w:numId="13" w16cid:durableId="591595062">
    <w:abstractNumId w:val="8"/>
  </w:num>
  <w:num w:numId="14" w16cid:durableId="635334021">
    <w:abstractNumId w:val="0"/>
  </w:num>
  <w:num w:numId="15" w16cid:durableId="678309862">
    <w:abstractNumId w:val="4"/>
  </w:num>
  <w:num w:numId="16" w16cid:durableId="325255669">
    <w:abstractNumId w:val="6"/>
  </w:num>
  <w:num w:numId="17" w16cid:durableId="623275140">
    <w:abstractNumId w:val="5"/>
  </w:num>
  <w:num w:numId="18" w16cid:durableId="56880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15E"/>
    <w:rsid w:val="000625AC"/>
    <w:rsid w:val="000C4ED1"/>
    <w:rsid w:val="000C74AE"/>
    <w:rsid w:val="00100D8B"/>
    <w:rsid w:val="001205A1"/>
    <w:rsid w:val="00142538"/>
    <w:rsid w:val="00154D3B"/>
    <w:rsid w:val="00164299"/>
    <w:rsid w:val="001E7681"/>
    <w:rsid w:val="001F2D4D"/>
    <w:rsid w:val="002650A2"/>
    <w:rsid w:val="002877E8"/>
    <w:rsid w:val="002E7C4E"/>
    <w:rsid w:val="0031055C"/>
    <w:rsid w:val="00354A86"/>
    <w:rsid w:val="00366CA7"/>
    <w:rsid w:val="00371EE1"/>
    <w:rsid w:val="003A798E"/>
    <w:rsid w:val="003B7473"/>
    <w:rsid w:val="003D69AF"/>
    <w:rsid w:val="00425A99"/>
    <w:rsid w:val="00490243"/>
    <w:rsid w:val="00491A83"/>
    <w:rsid w:val="005271AD"/>
    <w:rsid w:val="00566B1B"/>
    <w:rsid w:val="005E6B25"/>
    <w:rsid w:val="005F4F46"/>
    <w:rsid w:val="006A3D40"/>
    <w:rsid w:val="006C60E6"/>
    <w:rsid w:val="006F26F1"/>
    <w:rsid w:val="006F508F"/>
    <w:rsid w:val="007B0740"/>
    <w:rsid w:val="007C1BAB"/>
    <w:rsid w:val="007C7909"/>
    <w:rsid w:val="0086056C"/>
    <w:rsid w:val="00980656"/>
    <w:rsid w:val="009C6907"/>
    <w:rsid w:val="00A15CF7"/>
    <w:rsid w:val="00A24793"/>
    <w:rsid w:val="00A423A8"/>
    <w:rsid w:val="00A81248"/>
    <w:rsid w:val="00A840AC"/>
    <w:rsid w:val="00C325F7"/>
    <w:rsid w:val="00C514F4"/>
    <w:rsid w:val="00C6065E"/>
    <w:rsid w:val="00C66528"/>
    <w:rsid w:val="00C915F0"/>
    <w:rsid w:val="00D04A43"/>
    <w:rsid w:val="00DB2274"/>
    <w:rsid w:val="00E27069"/>
    <w:rsid w:val="00EB354C"/>
    <w:rsid w:val="00F0615E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DE6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F061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1F2D4D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2D78-4347-411E-8193-04790211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2022-09-23T11:50:00Z</dcterms:created>
  <dcterms:modified xsi:type="dcterms:W3CDTF">2022-09-23T22:30:00Z</dcterms:modified>
</cp:coreProperties>
</file>